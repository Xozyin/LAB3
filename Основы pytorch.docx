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E0B" w:rsidRDefault="00F91E0B">
      <w:pPr>
        <w:pStyle w:val="normal0"/>
        <w:jc w:val="both"/>
        <w:rPr>
          <w:b/>
        </w:rPr>
      </w:pPr>
      <w:r>
        <w:rPr>
          <w:b/>
        </w:rPr>
        <w:t>Порядок выполнения работы.</w:t>
      </w:r>
    </w:p>
    <w:p w:rsidR="00F91E0B" w:rsidRDefault="00F91E0B">
      <w:pPr>
        <w:pStyle w:val="normal0"/>
        <w:jc w:val="both"/>
        <w:rPr>
          <w:b/>
        </w:rPr>
      </w:pPr>
    </w:p>
    <w:p w:rsidR="00F91E0B" w:rsidRDefault="00F91E0B">
      <w:pPr>
        <w:pStyle w:val="normal0"/>
        <w:jc w:val="both"/>
        <w:rPr>
          <w:b/>
        </w:rPr>
      </w:pPr>
    </w:p>
    <w:p w:rsidR="00F91E0B" w:rsidRPr="001A1A1E" w:rsidRDefault="00F91E0B">
      <w:pPr>
        <w:pStyle w:val="normal0"/>
        <w:jc w:val="both"/>
        <w:rPr>
          <w:b/>
        </w:rPr>
      </w:pPr>
      <w:r>
        <w:rPr>
          <w:b/>
        </w:rPr>
        <w:t xml:space="preserve">Установка </w:t>
      </w:r>
      <w:r w:rsidRPr="00514537">
        <w:rPr>
          <w:b/>
          <w:i/>
        </w:rPr>
        <w:t>pytorch</w:t>
      </w:r>
    </w:p>
    <w:p w:rsidR="00F91E0B" w:rsidRDefault="00F91E0B">
      <w:pPr>
        <w:pStyle w:val="normal0"/>
        <w:jc w:val="both"/>
        <w:rPr>
          <w:b/>
        </w:rPr>
      </w:pPr>
    </w:p>
    <w:p w:rsidR="00F91E0B" w:rsidRPr="009C3872" w:rsidRDefault="00F91E0B">
      <w:pPr>
        <w:pStyle w:val="normal0"/>
        <w:jc w:val="both"/>
        <w:rPr>
          <w:b/>
        </w:rPr>
      </w:pPr>
      <w:r>
        <w:rPr>
          <w:b/>
        </w:rPr>
        <w:t xml:space="preserve">1 </w:t>
      </w:r>
      <w:r w:rsidRPr="001A1A1E">
        <w:t xml:space="preserve">Откройте </w:t>
      </w:r>
      <w:r>
        <w:rPr>
          <w:lang w:val="en-US"/>
        </w:rPr>
        <w:t>Anaconda</w:t>
      </w:r>
      <w:r w:rsidRPr="00514537">
        <w:t xml:space="preserve"> </w:t>
      </w:r>
      <w:r>
        <w:rPr>
          <w:lang w:val="en-US"/>
        </w:rPr>
        <w:t>Prompt</w:t>
      </w:r>
      <w:r w:rsidRPr="009C3872">
        <w:t xml:space="preserve"> </w:t>
      </w:r>
      <w:r>
        <w:t xml:space="preserve"> или консоль команд, а</w:t>
      </w:r>
      <w:r w:rsidRPr="009C3872">
        <w:t>к</w:t>
      </w:r>
      <w:r>
        <w:t>тивируйте созданную в первой лабораторной работе среду</w:t>
      </w:r>
    </w:p>
    <w:p w:rsidR="00F91E0B" w:rsidRDefault="00F91E0B">
      <w:pPr>
        <w:pStyle w:val="normal0"/>
        <w:jc w:val="both"/>
        <w:rPr>
          <w:b/>
        </w:rPr>
      </w:pPr>
      <w:r w:rsidRPr="00886A15">
        <w:rPr>
          <w:b/>
          <w:lang w:val="en-US"/>
        </w:rPr>
        <w:t>conda</w:t>
      </w:r>
      <w:r w:rsidRPr="00685A92">
        <w:rPr>
          <w:b/>
        </w:rPr>
        <w:t xml:space="preserve"> </w:t>
      </w:r>
      <w:r>
        <w:rPr>
          <w:b/>
          <w:lang w:val="en-US"/>
        </w:rPr>
        <w:t>activate</w:t>
      </w:r>
      <w:r w:rsidRPr="00685A92">
        <w:rPr>
          <w:b/>
        </w:rPr>
        <w:t xml:space="preserve"> </w:t>
      </w:r>
      <w:r>
        <w:rPr>
          <w:b/>
          <w:lang w:val="en-US"/>
        </w:rPr>
        <w:t>dnn</w:t>
      </w:r>
      <w:r w:rsidRPr="00DC7879">
        <w:rPr>
          <w:b/>
          <w:lang w:val="en-US"/>
        </w:rPr>
        <w:t>env</w:t>
      </w:r>
    </w:p>
    <w:p w:rsidR="00F91E0B" w:rsidRDefault="00F91E0B">
      <w:pPr>
        <w:pStyle w:val="normal0"/>
        <w:jc w:val="both"/>
        <w:rPr>
          <w:b/>
        </w:rPr>
      </w:pPr>
    </w:p>
    <w:p w:rsidR="00F91E0B" w:rsidRPr="00514537" w:rsidRDefault="00F91E0B">
      <w:pPr>
        <w:pStyle w:val="normal0"/>
        <w:jc w:val="both"/>
      </w:pPr>
      <w:r>
        <w:rPr>
          <w:b/>
        </w:rPr>
        <w:t xml:space="preserve">2 </w:t>
      </w:r>
      <w:r>
        <w:t xml:space="preserve">В браузере откройте страницу </w:t>
      </w:r>
      <w:hyperlink r:id="rId5" w:history="1">
        <w:r w:rsidRPr="00D87C7B">
          <w:rPr>
            <w:rStyle w:val="Hyperlink"/>
            <w:rFonts w:cs="Arial"/>
          </w:rPr>
          <w:t>https://pytorch.org/</w:t>
        </w:r>
      </w:hyperlink>
      <w:r>
        <w:t xml:space="preserve"> </w:t>
      </w:r>
    </w:p>
    <w:p w:rsidR="00F91E0B" w:rsidRPr="00514537" w:rsidRDefault="00F91E0B">
      <w:pPr>
        <w:pStyle w:val="normal0"/>
        <w:jc w:val="both"/>
        <w:rPr>
          <w:b/>
        </w:rPr>
      </w:pPr>
    </w:p>
    <w:p w:rsidR="00F91E0B" w:rsidRPr="00514537" w:rsidRDefault="00F91E0B">
      <w:pPr>
        <w:pStyle w:val="normal0"/>
        <w:jc w:val="both"/>
      </w:pPr>
      <w:r>
        <w:rPr>
          <w:b/>
        </w:rPr>
        <w:t>3</w:t>
      </w:r>
      <w:r w:rsidRPr="00514537">
        <w:rPr>
          <w:b/>
        </w:rPr>
        <w:t xml:space="preserve"> </w:t>
      </w:r>
      <w:r>
        <w:t>Прокрутите страницу вниз до раздела</w:t>
      </w:r>
      <w:r w:rsidRPr="001A1A1E">
        <w:rPr>
          <w:i/>
        </w:rPr>
        <w:t xml:space="preserve"> Install pytorch</w:t>
      </w:r>
      <w:r w:rsidRPr="00514537">
        <w:t>.</w:t>
      </w:r>
    </w:p>
    <w:p w:rsidR="00F91E0B" w:rsidRPr="00514537" w:rsidRDefault="00F91E0B">
      <w:pPr>
        <w:pStyle w:val="normal0"/>
        <w:jc w:val="both"/>
      </w:pPr>
    </w:p>
    <w:p w:rsidR="00F91E0B" w:rsidRDefault="00F91E0B">
      <w:pPr>
        <w:pStyle w:val="normal0"/>
        <w:jc w:val="both"/>
      </w:pPr>
      <w:r w:rsidRPr="00514537">
        <w:rPr>
          <w:b/>
        </w:rPr>
        <w:t xml:space="preserve">4 </w:t>
      </w:r>
      <w:r w:rsidRPr="00514537">
        <w:t xml:space="preserve"> </w:t>
      </w:r>
      <w:r>
        <w:t>В разделе установки выберите:</w:t>
      </w:r>
    </w:p>
    <w:p w:rsidR="00F91E0B" w:rsidRDefault="00F91E0B" w:rsidP="00514537">
      <w:pPr>
        <w:pStyle w:val="normal0"/>
        <w:ind w:firstLine="720"/>
        <w:jc w:val="both"/>
      </w:pPr>
      <w:r>
        <w:t xml:space="preserve">- версию сборки pytorch (лучше оставить версию </w:t>
      </w:r>
      <w:r w:rsidRPr="00514537">
        <w:rPr>
          <w:i/>
        </w:rPr>
        <w:t>Stable</w:t>
      </w:r>
      <w:r>
        <w:t>);</w:t>
      </w:r>
    </w:p>
    <w:p w:rsidR="00F91E0B" w:rsidRDefault="00F91E0B" w:rsidP="00514537">
      <w:pPr>
        <w:pStyle w:val="normal0"/>
        <w:ind w:firstLine="720"/>
        <w:jc w:val="both"/>
      </w:pPr>
      <w:r>
        <w:t xml:space="preserve">- </w:t>
      </w:r>
      <w:r w:rsidRPr="00514537">
        <w:t>опер</w:t>
      </w:r>
      <w:r>
        <w:t>ационную систему, установленную на Вашем компьютере;</w:t>
      </w:r>
    </w:p>
    <w:p w:rsidR="00F91E0B" w:rsidRDefault="00F91E0B" w:rsidP="00514537">
      <w:pPr>
        <w:pStyle w:val="normal0"/>
        <w:ind w:firstLine="720"/>
        <w:jc w:val="both"/>
      </w:pPr>
      <w:r>
        <w:t>- пакетный менеджер для установки</w:t>
      </w:r>
      <w:r w:rsidRPr="00514537">
        <w:t xml:space="preserve"> (</w:t>
      </w:r>
      <w:r>
        <w:t>в</w:t>
      </w:r>
      <w:r w:rsidRPr="00514537">
        <w:t xml:space="preserve"> </w:t>
      </w:r>
      <w:r>
        <w:rPr>
          <w:lang w:val="en-US"/>
        </w:rPr>
        <w:t>Anaconda</w:t>
      </w:r>
      <w:r w:rsidRPr="00514537">
        <w:t xml:space="preserve"> </w:t>
      </w:r>
      <w:r>
        <w:rPr>
          <w:lang w:val="en-US"/>
        </w:rPr>
        <w:t>Prompt</w:t>
      </w:r>
      <w:r w:rsidRPr="00514537">
        <w:t xml:space="preserve"> можно использовать как </w:t>
      </w:r>
      <w:r w:rsidRPr="00514537">
        <w:rPr>
          <w:i/>
          <w:lang w:val="en-US"/>
        </w:rPr>
        <w:t>conda</w:t>
      </w:r>
      <w:r w:rsidRPr="00514537">
        <w:t xml:space="preserve">, так и </w:t>
      </w:r>
      <w:r w:rsidRPr="00514537">
        <w:rPr>
          <w:i/>
          <w:lang w:val="en-US"/>
        </w:rPr>
        <w:t>pip</w:t>
      </w:r>
      <w:r w:rsidRPr="00514537">
        <w:t>)</w:t>
      </w:r>
      <w:r>
        <w:t>;</w:t>
      </w:r>
    </w:p>
    <w:p w:rsidR="00F91E0B" w:rsidRDefault="00F91E0B" w:rsidP="00514537">
      <w:pPr>
        <w:pStyle w:val="normal0"/>
        <w:ind w:firstLine="720"/>
        <w:jc w:val="both"/>
      </w:pPr>
      <w:r>
        <w:t>- если Ваша видеокарта поддерживает технологию CUDA</w:t>
      </w:r>
      <w:r w:rsidRPr="00514537">
        <w:t xml:space="preserve"> выше версии 11.</w:t>
      </w:r>
      <w:r>
        <w:t>8 (</w:t>
      </w:r>
      <w:r w:rsidRPr="00514537">
        <w:t xml:space="preserve">видеокарта производства </w:t>
      </w:r>
      <w:r>
        <w:rPr>
          <w:lang w:val="en-US"/>
        </w:rPr>
        <w:t>Nvidia</w:t>
      </w:r>
      <w:r>
        <w:t xml:space="preserve"> моделей старше поколения 10хх)</w:t>
      </w:r>
      <w:r w:rsidRPr="001A1A1E">
        <w:t xml:space="preserve"> следует выбрать установку с поддержкой </w:t>
      </w:r>
      <w:r>
        <w:t xml:space="preserve">CUDA, в противном случае лучше выбрать </w:t>
      </w:r>
      <w:r w:rsidRPr="001A1A1E">
        <w:rPr>
          <w:i/>
        </w:rPr>
        <w:t>CPU</w:t>
      </w:r>
      <w:r>
        <w:t>.</w:t>
      </w:r>
    </w:p>
    <w:p w:rsidR="00F91E0B" w:rsidRDefault="00F91E0B" w:rsidP="00514537">
      <w:pPr>
        <w:pStyle w:val="normal0"/>
        <w:ind w:firstLine="720"/>
        <w:jc w:val="both"/>
      </w:pPr>
    </w:p>
    <w:p w:rsidR="00F91E0B" w:rsidRDefault="00F91E0B" w:rsidP="001A1A1E">
      <w:pPr>
        <w:pStyle w:val="normal0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05pt;height:332.45pt">
            <v:imagedata r:id="rId6" o:title=""/>
          </v:shape>
        </w:pict>
      </w:r>
    </w:p>
    <w:p w:rsidR="00F91E0B" w:rsidRDefault="00F91E0B" w:rsidP="001A1A1E">
      <w:pPr>
        <w:pStyle w:val="normal0"/>
        <w:jc w:val="both"/>
      </w:pPr>
      <w:r>
        <w:rPr>
          <w:b/>
        </w:rPr>
        <w:br w:type="page"/>
      </w:r>
      <w:r w:rsidRPr="001A1A1E">
        <w:rPr>
          <w:b/>
        </w:rPr>
        <w:t>5</w:t>
      </w:r>
      <w:r>
        <w:t xml:space="preserve"> В результате будет сформирована команда для установки, которую необходимо скопировать в консоль команд и выполнить.</w:t>
      </w:r>
    </w:p>
    <w:p w:rsidR="00F91E0B" w:rsidRDefault="00F91E0B" w:rsidP="001A1A1E">
      <w:pPr>
        <w:pStyle w:val="normal0"/>
        <w:jc w:val="both"/>
      </w:pPr>
      <w:r>
        <w:pict>
          <v:shape id="_x0000_i1026" type="#_x0000_t75" style="width:447.05pt;height:161.55pt">
            <v:imagedata r:id="rId7" o:title=""/>
          </v:shape>
        </w:pict>
      </w:r>
    </w:p>
    <w:p w:rsidR="00F91E0B" w:rsidRDefault="00F91E0B" w:rsidP="00514537">
      <w:pPr>
        <w:pStyle w:val="normal0"/>
        <w:ind w:firstLine="720"/>
        <w:jc w:val="both"/>
      </w:pPr>
    </w:p>
    <w:p w:rsidR="00F91E0B" w:rsidRPr="00514537" w:rsidRDefault="00F91E0B" w:rsidP="001A1A1E">
      <w:pPr>
        <w:pStyle w:val="normal0"/>
        <w:jc w:val="center"/>
      </w:pPr>
    </w:p>
    <w:p w:rsidR="00F91E0B" w:rsidRPr="00514537" w:rsidRDefault="00F91E0B">
      <w:pPr>
        <w:pStyle w:val="normal0"/>
        <w:jc w:val="both"/>
      </w:pPr>
    </w:p>
    <w:p w:rsidR="00F91E0B" w:rsidRPr="001A1A1E" w:rsidRDefault="00F91E0B" w:rsidP="009C3872">
      <w:pPr>
        <w:pStyle w:val="normal0"/>
        <w:jc w:val="both"/>
      </w:pPr>
      <w:r>
        <w:rPr>
          <w:b/>
        </w:rPr>
        <w:t xml:space="preserve">6 </w:t>
      </w:r>
      <w:r>
        <w:t xml:space="preserve">После установки в консоли запустите </w:t>
      </w:r>
      <w:r w:rsidRPr="001A1A1E">
        <w:rPr>
          <w:b/>
        </w:rPr>
        <w:t>python</w:t>
      </w:r>
      <w:r>
        <w:t xml:space="preserve"> и выполните команды</w:t>
      </w:r>
      <w:r w:rsidRPr="001A1A1E">
        <w:rPr>
          <w:b/>
        </w:rPr>
        <w:t xml:space="preserve"> import torch </w:t>
      </w:r>
      <w:r>
        <w:t xml:space="preserve">и </w:t>
      </w:r>
      <w:r w:rsidRPr="00876291">
        <w:rPr>
          <w:b/>
        </w:rPr>
        <w:t>torch.__</w:t>
      </w:r>
      <w:r w:rsidRPr="00876291">
        <w:rPr>
          <w:b/>
          <w:lang w:val="en-US"/>
        </w:rPr>
        <w:t>version</w:t>
      </w:r>
      <w:r w:rsidRPr="00876291">
        <w:rPr>
          <w:b/>
        </w:rPr>
        <w:t>__</w:t>
      </w:r>
      <w:r>
        <w:t>, в результате</w:t>
      </w:r>
      <w:r w:rsidRPr="00876291">
        <w:t xml:space="preserve"> в консоль выведется</w:t>
      </w:r>
      <w:r>
        <w:t xml:space="preserve"> версия установленного пакета </w:t>
      </w:r>
      <w:r>
        <w:rPr>
          <w:lang w:val="en-US"/>
        </w:rPr>
        <w:t>pytorch</w:t>
      </w:r>
      <w:r w:rsidRPr="001A1A1E">
        <w:t>.</w:t>
      </w:r>
    </w:p>
    <w:p w:rsidR="00F91E0B" w:rsidRDefault="00F91E0B">
      <w:pPr>
        <w:pStyle w:val="normal0"/>
        <w:jc w:val="both"/>
        <w:rPr>
          <w:b/>
        </w:rPr>
      </w:pPr>
      <w:r w:rsidRPr="00FB4E6F">
        <w:rPr>
          <w:b/>
        </w:rPr>
        <w:pict>
          <v:shape id="_x0000_i1027" type="#_x0000_t75" style="width:450.15pt;height:160.9pt">
            <v:imagedata r:id="rId8" o:title=""/>
          </v:shape>
        </w:pict>
      </w:r>
    </w:p>
    <w:p w:rsidR="00F91E0B" w:rsidRDefault="00F91E0B">
      <w:pPr>
        <w:pStyle w:val="normal0"/>
        <w:jc w:val="both"/>
        <w:rPr>
          <w:b/>
        </w:rPr>
      </w:pPr>
    </w:p>
    <w:p w:rsidR="00F91E0B" w:rsidRPr="00876291" w:rsidRDefault="00F91E0B">
      <w:pPr>
        <w:pStyle w:val="normal0"/>
        <w:jc w:val="both"/>
      </w:pPr>
      <w:r>
        <w:rPr>
          <w:b/>
        </w:rPr>
        <w:t xml:space="preserve">6 </w:t>
      </w:r>
      <w:r>
        <w:t xml:space="preserve"> Закройте интерпретатор </w:t>
      </w:r>
      <w:r w:rsidRPr="001A1A1E">
        <w:rPr>
          <w:b/>
        </w:rPr>
        <w:t>python</w:t>
      </w:r>
      <w:r>
        <w:t xml:space="preserve"> командой </w:t>
      </w:r>
      <w:r w:rsidRPr="00876291">
        <w:rPr>
          <w:b/>
        </w:rPr>
        <w:t>exit()</w:t>
      </w:r>
      <w:r>
        <w:t xml:space="preserve"> и запустите </w:t>
      </w:r>
      <w:r w:rsidRPr="00876291">
        <w:rPr>
          <w:i/>
        </w:rPr>
        <w:t>IDE Spyder</w:t>
      </w:r>
      <w:r w:rsidRPr="00876291">
        <w:t>.</w:t>
      </w:r>
    </w:p>
    <w:p w:rsidR="00F91E0B" w:rsidRPr="00685A92" w:rsidRDefault="00F91E0B">
      <w:pPr>
        <w:pStyle w:val="normal0"/>
        <w:jc w:val="both"/>
        <w:rPr>
          <w:b/>
        </w:rPr>
      </w:pPr>
    </w:p>
    <w:p w:rsidR="00F91E0B" w:rsidRPr="00876291" w:rsidRDefault="00F91E0B">
      <w:pPr>
        <w:pStyle w:val="normal0"/>
        <w:jc w:val="both"/>
        <w:rPr>
          <w:b/>
        </w:rPr>
      </w:pPr>
      <w:r>
        <w:rPr>
          <w:b/>
        </w:rPr>
        <w:t xml:space="preserve">Знакомство с </w:t>
      </w:r>
      <w:r w:rsidRPr="00876291">
        <w:rPr>
          <w:b/>
        </w:rPr>
        <w:t>pytorch</w:t>
      </w:r>
    </w:p>
    <w:p w:rsidR="00F91E0B" w:rsidRDefault="00F91E0B">
      <w:pPr>
        <w:pStyle w:val="normal0"/>
        <w:jc w:val="both"/>
        <w:rPr>
          <w:b/>
        </w:rPr>
      </w:pPr>
    </w:p>
    <w:p w:rsidR="00F91E0B" w:rsidRDefault="00F91E0B">
      <w:pPr>
        <w:pStyle w:val="normal0"/>
        <w:jc w:val="both"/>
      </w:pPr>
      <w:r>
        <w:rPr>
          <w:b/>
        </w:rPr>
        <w:t xml:space="preserve">1 </w:t>
      </w:r>
      <w:r w:rsidRPr="00876291">
        <w:t>От</w:t>
      </w:r>
      <w:r>
        <w:t xml:space="preserve">кройте файл </w:t>
      </w:r>
      <w:r w:rsidRPr="00876291">
        <w:t>lab3_pytorch_basics.py</w:t>
      </w:r>
      <w:r>
        <w:t>.</w:t>
      </w:r>
    </w:p>
    <w:p w:rsidR="00F91E0B" w:rsidRDefault="00F91E0B" w:rsidP="00876291">
      <w:pPr>
        <w:pStyle w:val="normal0"/>
        <w:tabs>
          <w:tab w:val="left" w:pos="180"/>
        </w:tabs>
        <w:jc w:val="both"/>
      </w:pPr>
      <w:r w:rsidRPr="00876291">
        <w:rPr>
          <w:b/>
        </w:rPr>
        <w:t>2</w:t>
      </w:r>
      <w:r w:rsidRPr="00876291">
        <w:t xml:space="preserve"> </w:t>
      </w:r>
      <w:r>
        <w:t>Прочитайте комментарии и выполните код.</w:t>
      </w:r>
    </w:p>
    <w:p w:rsidR="00F91E0B" w:rsidRPr="009C3872" w:rsidRDefault="00F91E0B" w:rsidP="00876291">
      <w:pPr>
        <w:pStyle w:val="normal0"/>
        <w:tabs>
          <w:tab w:val="left" w:pos="180"/>
        </w:tabs>
        <w:jc w:val="both"/>
      </w:pPr>
      <w:r w:rsidRPr="00876291">
        <w:rPr>
          <w:b/>
        </w:rPr>
        <w:t>3</w:t>
      </w:r>
      <w:r>
        <w:t xml:space="preserve"> После ознакомления с кодом выполните задание.</w:t>
      </w:r>
    </w:p>
    <w:p w:rsidR="00F91E0B" w:rsidRDefault="00F91E0B">
      <w:pPr>
        <w:pStyle w:val="normal0"/>
        <w:jc w:val="both"/>
        <w:rPr>
          <w:b/>
        </w:rPr>
      </w:pPr>
    </w:p>
    <w:p w:rsidR="00F91E0B" w:rsidRPr="00685A92" w:rsidRDefault="00F91E0B">
      <w:pPr>
        <w:pStyle w:val="normal0"/>
        <w:jc w:val="both"/>
        <w:rPr>
          <w:b/>
        </w:rPr>
      </w:pPr>
      <w:r w:rsidRPr="00685A92">
        <w:rPr>
          <w:b/>
        </w:rPr>
        <w:t>Задание</w:t>
      </w:r>
      <w:r>
        <w:rPr>
          <w:b/>
        </w:rPr>
        <w:t xml:space="preserve"> 1</w:t>
      </w:r>
      <w:r w:rsidRPr="00685A92">
        <w:rPr>
          <w:b/>
        </w:rPr>
        <w:t>:</w:t>
      </w:r>
    </w:p>
    <w:p w:rsidR="00F91E0B" w:rsidRPr="002062C9" w:rsidRDefault="00F91E0B">
      <w:pPr>
        <w:pStyle w:val="normal0"/>
        <w:jc w:val="both"/>
      </w:pPr>
      <w:r w:rsidRPr="00685A92">
        <w:t xml:space="preserve">1 </w:t>
      </w:r>
      <w:r>
        <w:rPr>
          <w:lang w:val="en-US"/>
        </w:rPr>
        <w:t>C</w:t>
      </w:r>
      <w:r w:rsidRPr="00685A92">
        <w:t xml:space="preserve">оздайте </w:t>
      </w:r>
      <w:r>
        <w:t xml:space="preserve">тензор </w:t>
      </w:r>
      <w:r w:rsidRPr="00685A92">
        <w:rPr>
          <w:i/>
        </w:rPr>
        <w:t>x</w:t>
      </w:r>
      <w:r>
        <w:t xml:space="preserve"> целочисленного типа, хранящий случайное значение</w:t>
      </w:r>
      <w:r w:rsidRPr="002062C9">
        <w:t>.</w:t>
      </w:r>
    </w:p>
    <w:p w:rsidR="00F91E0B" w:rsidRPr="002062C9" w:rsidRDefault="00F91E0B">
      <w:pPr>
        <w:pStyle w:val="normal0"/>
        <w:jc w:val="both"/>
      </w:pPr>
      <w:r w:rsidRPr="002062C9">
        <w:t xml:space="preserve">2 </w:t>
      </w:r>
      <w:r>
        <w:t>Преобразуйте тензор к типу float32;</w:t>
      </w:r>
      <w:r w:rsidRPr="002062C9">
        <w:t xml:space="preserve"> </w:t>
      </w:r>
    </w:p>
    <w:p w:rsidR="00F91E0B" w:rsidRDefault="00F91E0B">
      <w:pPr>
        <w:pStyle w:val="normal0"/>
        <w:jc w:val="both"/>
      </w:pPr>
      <w:r w:rsidRPr="002062C9">
        <w:t>3</w:t>
      </w:r>
      <w:r w:rsidRPr="00685A92">
        <w:t xml:space="preserve"> </w:t>
      </w:r>
      <w:r>
        <w:t>Проведите с тензором x ряд операций:</w:t>
      </w:r>
    </w:p>
    <w:p w:rsidR="00F91E0B" w:rsidRDefault="00F91E0B" w:rsidP="00685A92">
      <w:pPr>
        <w:pStyle w:val="normal0"/>
        <w:ind w:firstLine="720"/>
        <w:jc w:val="both"/>
      </w:pPr>
      <w:r>
        <w:t>– возведение в степень n, где n = 3, если ваш номер по списку группы в ЭИОС – четный и n = 2, если ваш номер по списку группы в ЭИОС – нечетный;</w:t>
      </w:r>
    </w:p>
    <w:p w:rsidR="00F91E0B" w:rsidRDefault="00F91E0B" w:rsidP="00685A92">
      <w:pPr>
        <w:pStyle w:val="normal0"/>
        <w:ind w:firstLine="720"/>
        <w:jc w:val="both"/>
      </w:pPr>
      <w:r>
        <w:t>– умножение на случайное значение в диапазоне от 1 до 10;</w:t>
      </w:r>
    </w:p>
    <w:p w:rsidR="00F91E0B" w:rsidRPr="00685A92" w:rsidRDefault="00F91E0B" w:rsidP="00685A92">
      <w:pPr>
        <w:pStyle w:val="normal0"/>
        <w:ind w:firstLine="720"/>
        <w:jc w:val="both"/>
      </w:pPr>
      <w:r>
        <w:t>– взятие экспоненты от полученного числа.</w:t>
      </w:r>
    </w:p>
    <w:p w:rsidR="00F91E0B" w:rsidRDefault="00F91E0B">
      <w:pPr>
        <w:pStyle w:val="normal0"/>
        <w:jc w:val="both"/>
      </w:pPr>
      <w:r w:rsidRPr="002062C9">
        <w:t>4</w:t>
      </w:r>
      <w:r w:rsidRPr="00685A92">
        <w:t xml:space="preserve"> </w:t>
      </w:r>
      <w:r>
        <w:t>Вычислите и выведите на экран значение производной для полученного в п.3 значения по x.</w:t>
      </w:r>
    </w:p>
    <w:p w:rsidR="00F91E0B" w:rsidRPr="00685A92" w:rsidRDefault="00F91E0B" w:rsidP="005946C2">
      <w:pPr>
        <w:pStyle w:val="normal0"/>
        <w:jc w:val="both"/>
        <w:rPr>
          <w:b/>
        </w:rPr>
      </w:pPr>
      <w:r w:rsidRPr="00685A92">
        <w:rPr>
          <w:b/>
        </w:rPr>
        <w:t>Задание</w:t>
      </w:r>
      <w:r>
        <w:rPr>
          <w:b/>
        </w:rPr>
        <w:t xml:space="preserve"> 2</w:t>
      </w:r>
      <w:r w:rsidRPr="00685A92">
        <w:rPr>
          <w:b/>
        </w:rPr>
        <w:t>:</w:t>
      </w:r>
    </w:p>
    <w:p w:rsidR="00F91E0B" w:rsidRPr="002062C9" w:rsidRDefault="00F91E0B">
      <w:pPr>
        <w:pStyle w:val="normal0"/>
        <w:jc w:val="both"/>
      </w:pPr>
      <w:r w:rsidRPr="00685A92">
        <w:t xml:space="preserve">1 </w:t>
      </w:r>
      <w:r>
        <w:t>На основе кода обучения линейного алгоритма создать код для решения задачи классификации цветков ириса из лабораторной работы №2</w:t>
      </w:r>
      <w:r w:rsidRPr="002062C9">
        <w:t>.</w:t>
      </w:r>
    </w:p>
    <w:sectPr w:rsidR="00F91E0B" w:rsidRPr="002062C9" w:rsidSect="00994205">
      <w:pgSz w:w="11909" w:h="16834"/>
      <w:pgMar w:top="568" w:right="1440" w:bottom="709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67551"/>
    <w:multiLevelType w:val="hybridMultilevel"/>
    <w:tmpl w:val="6F48ABAC"/>
    <w:lvl w:ilvl="0" w:tplc="F63C0FCC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3540"/>
    <w:rsid w:val="00050C67"/>
    <w:rsid w:val="000812B1"/>
    <w:rsid w:val="00086472"/>
    <w:rsid w:val="00121D11"/>
    <w:rsid w:val="001A1A1E"/>
    <w:rsid w:val="002062C9"/>
    <w:rsid w:val="0021269F"/>
    <w:rsid w:val="00244F55"/>
    <w:rsid w:val="00272F5F"/>
    <w:rsid w:val="0044302D"/>
    <w:rsid w:val="004866D4"/>
    <w:rsid w:val="004A2C1A"/>
    <w:rsid w:val="004B2C07"/>
    <w:rsid w:val="004D1ED4"/>
    <w:rsid w:val="00514537"/>
    <w:rsid w:val="005579FE"/>
    <w:rsid w:val="005946C2"/>
    <w:rsid w:val="005C1C3F"/>
    <w:rsid w:val="005C3ED3"/>
    <w:rsid w:val="00651617"/>
    <w:rsid w:val="006725FF"/>
    <w:rsid w:val="00685A92"/>
    <w:rsid w:val="006A702C"/>
    <w:rsid w:val="006B75DA"/>
    <w:rsid w:val="0078354A"/>
    <w:rsid w:val="0078604A"/>
    <w:rsid w:val="007867E3"/>
    <w:rsid w:val="007E6A7B"/>
    <w:rsid w:val="007E7E9C"/>
    <w:rsid w:val="0081568E"/>
    <w:rsid w:val="008277BF"/>
    <w:rsid w:val="00873DA5"/>
    <w:rsid w:val="00876291"/>
    <w:rsid w:val="0088413B"/>
    <w:rsid w:val="00886A15"/>
    <w:rsid w:val="00897A48"/>
    <w:rsid w:val="008F5A81"/>
    <w:rsid w:val="00942C0E"/>
    <w:rsid w:val="00994205"/>
    <w:rsid w:val="00996964"/>
    <w:rsid w:val="009C3872"/>
    <w:rsid w:val="009D3540"/>
    <w:rsid w:val="00A70F1B"/>
    <w:rsid w:val="00B10CAB"/>
    <w:rsid w:val="00B7461B"/>
    <w:rsid w:val="00BD6817"/>
    <w:rsid w:val="00BF6011"/>
    <w:rsid w:val="00C07E39"/>
    <w:rsid w:val="00C62149"/>
    <w:rsid w:val="00D0587F"/>
    <w:rsid w:val="00D82651"/>
    <w:rsid w:val="00D828F2"/>
    <w:rsid w:val="00D87C7B"/>
    <w:rsid w:val="00DB61F0"/>
    <w:rsid w:val="00DC7879"/>
    <w:rsid w:val="00E51B58"/>
    <w:rsid w:val="00F072A6"/>
    <w:rsid w:val="00F7063E"/>
    <w:rsid w:val="00F91E0B"/>
    <w:rsid w:val="00FB4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817"/>
    <w:pPr>
      <w:spacing w:line="276" w:lineRule="auto"/>
    </w:pPr>
  </w:style>
  <w:style w:type="paragraph" w:styleId="Heading1">
    <w:name w:val="heading 1"/>
    <w:basedOn w:val="normal0"/>
    <w:next w:val="normal0"/>
    <w:link w:val="Heading1Char"/>
    <w:uiPriority w:val="99"/>
    <w:qFormat/>
    <w:rsid w:val="009D354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9D354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9D354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9D35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9D354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9D354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579FE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579F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579FE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579FE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5579FE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579FE"/>
    <w:rPr>
      <w:rFonts w:ascii="Calibri" w:hAnsi="Calibri" w:cs="Times New Roman"/>
      <w:b/>
      <w:bCs/>
    </w:rPr>
  </w:style>
  <w:style w:type="paragraph" w:customStyle="1" w:styleId="normal0">
    <w:name w:val="normal"/>
    <w:uiPriority w:val="99"/>
    <w:rsid w:val="009D3540"/>
    <w:pPr>
      <w:spacing w:line="276" w:lineRule="auto"/>
    </w:pPr>
  </w:style>
  <w:style w:type="paragraph" w:styleId="Title">
    <w:name w:val="Title"/>
    <w:basedOn w:val="normal0"/>
    <w:next w:val="normal0"/>
    <w:link w:val="TitleChar"/>
    <w:uiPriority w:val="99"/>
    <w:qFormat/>
    <w:rsid w:val="009D3540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5579FE"/>
    <w:rPr>
      <w:rFonts w:ascii="Cambria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9D3540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579FE"/>
    <w:rPr>
      <w:rFonts w:ascii="Cambria" w:hAnsi="Cambria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651617"/>
    <w:rPr>
      <w:rFonts w:cs="Times New Roman"/>
      <w:color w:val="0000FF"/>
      <w:u w:val="single"/>
    </w:rPr>
  </w:style>
  <w:style w:type="character" w:customStyle="1" w:styleId="extendedtext-shortextended-textshort">
    <w:name w:val="extendedtext-short extended-text__short"/>
    <w:basedOn w:val="DefaultParagraphFont"/>
    <w:uiPriority w:val="99"/>
    <w:rsid w:val="00121D11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175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ytorch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169</TotalTime>
  <Pages>2</Pages>
  <Words>290</Words>
  <Characters>1654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Win</dc:title>
  <dc:subject/>
  <dc:creator>AM4</dc:creator>
  <cp:keywords/>
  <dc:description/>
  <cp:lastModifiedBy>ПользовательHP</cp:lastModifiedBy>
  <cp:revision>12</cp:revision>
  <dcterms:created xsi:type="dcterms:W3CDTF">2023-02-16T05:36:00Z</dcterms:created>
  <dcterms:modified xsi:type="dcterms:W3CDTF">2025-03-10T06:54:00Z</dcterms:modified>
</cp:coreProperties>
</file>